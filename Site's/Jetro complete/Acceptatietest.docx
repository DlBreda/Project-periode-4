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Damian &amp; Jeroen</w:t>
      </w:r>
    </w:p>
    <w:p w:rsidR="008156C5" w:rsidRDefault="008156C5" w:rsidP="008156C5">
      <w:pPr>
        <w:jc w:val="center"/>
        <w:rPr>
          <w:b/>
          <w:sz w:val="30"/>
          <w:szCs w:val="30"/>
        </w:rPr>
      </w:pPr>
      <w:r w:rsidRPr="008156C5">
        <w:rPr>
          <w:b/>
          <w:sz w:val="30"/>
          <w:szCs w:val="30"/>
        </w:rPr>
        <w:t>Planning-PC4U-Website-MED1</w:t>
      </w:r>
    </w:p>
    <w:p w:rsidR="008156C5" w:rsidRDefault="000F7790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Acceptatietest</w:t>
      </w:r>
    </w:p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8156C5" w:rsidRDefault="008156C5" w:rsidP="008156C5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715000" cy="3568700"/>
            <wp:effectExtent l="0" t="0" r="0" b="0"/>
            <wp:docPr id="2" name="Afbeelding 2" descr="http://www.ereachconsulting.com/wp-content/uploads/2012/12/SocialMedia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reachconsulting.com/wp-content/uploads/2012/12/SocialMediaManag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right"/>
      </w:pPr>
      <w:r>
        <w:t>Groepsleden: Jeroen Stamkot &amp; Damian Leijten</w:t>
      </w:r>
    </w:p>
    <w:p w:rsidR="008156C5" w:rsidRDefault="008156C5" w:rsidP="008156C5">
      <w:pPr>
        <w:jc w:val="right"/>
      </w:pPr>
      <w:r>
        <w:t>RIO4-MED1E</w:t>
      </w:r>
    </w:p>
    <w:p w:rsidR="008156C5" w:rsidRDefault="008156C5" w:rsidP="008156C5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965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56C5" w:rsidRDefault="008156C5">
          <w:pPr>
            <w:pStyle w:val="TOCHeading"/>
          </w:pPr>
          <w:r>
            <w:t>Inhoud</w:t>
          </w:r>
        </w:p>
        <w:p w:rsidR="003A6CE5" w:rsidRDefault="008156C5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016971" w:history="1">
            <w:r w:rsidR="003A6CE5" w:rsidRPr="00973CF8">
              <w:rPr>
                <w:rStyle w:val="Hyperlink"/>
                <w:noProof/>
              </w:rPr>
              <w:t>Acceptatietest</w:t>
            </w:r>
            <w:r w:rsidR="003A6CE5">
              <w:rPr>
                <w:noProof/>
                <w:webHidden/>
              </w:rPr>
              <w:tab/>
            </w:r>
            <w:r w:rsidR="003A6CE5">
              <w:rPr>
                <w:noProof/>
                <w:webHidden/>
              </w:rPr>
              <w:fldChar w:fldCharType="begin"/>
            </w:r>
            <w:r w:rsidR="003A6CE5">
              <w:rPr>
                <w:noProof/>
                <w:webHidden/>
              </w:rPr>
              <w:instrText xml:space="preserve"> PAGEREF _Toc409016971 \h </w:instrText>
            </w:r>
            <w:r w:rsidR="003A6CE5">
              <w:rPr>
                <w:noProof/>
                <w:webHidden/>
              </w:rPr>
            </w:r>
            <w:r w:rsidR="003A6CE5">
              <w:rPr>
                <w:noProof/>
                <w:webHidden/>
              </w:rPr>
              <w:fldChar w:fldCharType="separate"/>
            </w:r>
            <w:r w:rsidR="003A6CE5">
              <w:rPr>
                <w:noProof/>
                <w:webHidden/>
              </w:rPr>
              <w:t>3</w:t>
            </w:r>
            <w:r w:rsidR="003A6CE5">
              <w:rPr>
                <w:noProof/>
                <w:webHidden/>
              </w:rPr>
              <w:fldChar w:fldCharType="end"/>
            </w:r>
          </w:hyperlink>
        </w:p>
        <w:p w:rsidR="008156C5" w:rsidRDefault="008156C5">
          <w:r>
            <w:rPr>
              <w:b/>
              <w:bCs/>
            </w:rPr>
            <w:fldChar w:fldCharType="end"/>
          </w:r>
        </w:p>
      </w:sdtContent>
    </w:sdt>
    <w:p w:rsidR="004D74A8" w:rsidRDefault="004D74A8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/>
    <w:p w:rsidR="000F7790" w:rsidRDefault="000F7790" w:rsidP="000F7790">
      <w:pPr>
        <w:pStyle w:val="Heading1"/>
      </w:pPr>
      <w:bookmarkStart w:id="0" w:name="_Toc409016971"/>
      <w:r>
        <w:t>Acceptatietest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F7790" w:rsidTr="00430863">
        <w:tc>
          <w:tcPr>
            <w:tcW w:w="2265" w:type="dxa"/>
            <w:shd w:val="clear" w:color="auto" w:fill="000000" w:themeFill="text1"/>
          </w:tcPr>
          <w:p w:rsidR="000F7790" w:rsidRDefault="000F7790" w:rsidP="00430863">
            <w:r>
              <w:t>Beginsituatie</w:t>
            </w:r>
          </w:p>
        </w:tc>
        <w:tc>
          <w:tcPr>
            <w:tcW w:w="2265" w:type="dxa"/>
            <w:shd w:val="clear" w:color="auto" w:fill="000000" w:themeFill="text1"/>
          </w:tcPr>
          <w:p w:rsidR="000F7790" w:rsidRDefault="000F7790" w:rsidP="00430863">
            <w:r>
              <w:t>Actie en resultaat</w:t>
            </w:r>
          </w:p>
        </w:tc>
        <w:tc>
          <w:tcPr>
            <w:tcW w:w="2266" w:type="dxa"/>
            <w:shd w:val="clear" w:color="auto" w:fill="000000" w:themeFill="text1"/>
          </w:tcPr>
          <w:p w:rsidR="000F7790" w:rsidRDefault="000F7790" w:rsidP="00430863">
            <w:r>
              <w:t>Vraag</w:t>
            </w:r>
          </w:p>
        </w:tc>
        <w:tc>
          <w:tcPr>
            <w:tcW w:w="2266" w:type="dxa"/>
            <w:shd w:val="clear" w:color="auto" w:fill="000000" w:themeFill="text1"/>
          </w:tcPr>
          <w:p w:rsidR="000F7790" w:rsidRDefault="000F7790" w:rsidP="00430863">
            <w:r>
              <w:t>Antwoord of opmerking</w:t>
            </w:r>
          </w:p>
        </w:tc>
      </w:tr>
      <w:tr w:rsidR="000F7790" w:rsidTr="00430863">
        <w:trPr>
          <w:trHeight w:val="617"/>
        </w:trPr>
        <w:tc>
          <w:tcPr>
            <w:tcW w:w="2265" w:type="dxa"/>
            <w:vMerge w:val="restart"/>
          </w:tcPr>
          <w:p w:rsidR="000F7790" w:rsidRDefault="000F7790" w:rsidP="00430863">
            <w:r>
              <w:t>De site staat open en je ziet de home pagina.</w:t>
            </w:r>
          </w:p>
        </w:tc>
        <w:tc>
          <w:tcPr>
            <w:tcW w:w="2265" w:type="dxa"/>
            <w:vMerge w:val="restart"/>
          </w:tcPr>
          <w:p w:rsidR="000F7790" w:rsidRDefault="000F7790" w:rsidP="00430863">
            <w:pPr>
              <w:jc w:val="center"/>
            </w:pPr>
          </w:p>
          <w:p w:rsidR="000F7790" w:rsidRDefault="000F7790" w:rsidP="00430863">
            <w:pPr>
              <w:jc w:val="center"/>
            </w:pPr>
          </w:p>
          <w:p w:rsidR="000F7790" w:rsidRDefault="000F7790" w:rsidP="00430863">
            <w:pPr>
              <w:jc w:val="center"/>
            </w:pPr>
          </w:p>
          <w:p w:rsidR="000F7790" w:rsidRDefault="000F7790" w:rsidP="00430863">
            <w:pPr>
              <w:jc w:val="center"/>
            </w:pPr>
          </w:p>
          <w:p w:rsidR="000F7790" w:rsidRDefault="000F7790" w:rsidP="00430863">
            <w:pPr>
              <w:jc w:val="center"/>
            </w:pPr>
          </w:p>
          <w:p w:rsidR="000F7790" w:rsidRDefault="000F7790" w:rsidP="00430863">
            <w:pPr>
              <w:jc w:val="center"/>
            </w:pPr>
            <w:r>
              <w:t>n.v.t.</w:t>
            </w:r>
          </w:p>
        </w:tc>
        <w:tc>
          <w:tcPr>
            <w:tcW w:w="2266" w:type="dxa"/>
          </w:tcPr>
          <w:p w:rsidR="000F7790" w:rsidRDefault="00FC50D1" w:rsidP="00430863">
            <w:r>
              <w:t>Is de pagina geschikt voor iPhone 5 Landescape?</w:t>
            </w:r>
          </w:p>
        </w:tc>
        <w:tc>
          <w:tcPr>
            <w:tcW w:w="2266" w:type="dxa"/>
          </w:tcPr>
          <w:p w:rsidR="000F7790" w:rsidRDefault="000F7790" w:rsidP="00430863">
            <w:pPr>
              <w:jc w:val="center"/>
            </w:pPr>
          </w:p>
          <w:p w:rsidR="000F7790" w:rsidRDefault="000F7790" w:rsidP="00430863">
            <w:pPr>
              <w:jc w:val="center"/>
            </w:pPr>
            <w:r>
              <w:t>Ja / Nee</w:t>
            </w:r>
          </w:p>
        </w:tc>
      </w:tr>
      <w:tr w:rsidR="000F7790" w:rsidTr="00430863">
        <w:trPr>
          <w:trHeight w:val="311"/>
        </w:trPr>
        <w:tc>
          <w:tcPr>
            <w:tcW w:w="2265" w:type="dxa"/>
            <w:vMerge/>
          </w:tcPr>
          <w:p w:rsidR="000F7790" w:rsidRDefault="000F7790" w:rsidP="00430863"/>
        </w:tc>
        <w:tc>
          <w:tcPr>
            <w:tcW w:w="2265" w:type="dxa"/>
            <w:vMerge/>
          </w:tcPr>
          <w:p w:rsidR="000F7790" w:rsidRDefault="000F7790" w:rsidP="00430863"/>
        </w:tc>
        <w:tc>
          <w:tcPr>
            <w:tcW w:w="2266" w:type="dxa"/>
          </w:tcPr>
          <w:p w:rsidR="000F7790" w:rsidRDefault="00FC50D1" w:rsidP="00FC50D1">
            <w:r>
              <w:t xml:space="preserve">Is de pagina geschikt voor iPhone 5 </w:t>
            </w:r>
            <w:r>
              <w:t>portrait</w:t>
            </w:r>
            <w:r>
              <w:t>?</w:t>
            </w:r>
          </w:p>
        </w:tc>
        <w:tc>
          <w:tcPr>
            <w:tcW w:w="2266" w:type="dxa"/>
          </w:tcPr>
          <w:p w:rsidR="000F7790" w:rsidRDefault="000F7790" w:rsidP="00430863"/>
          <w:p w:rsidR="000F7790" w:rsidRDefault="000F7790" w:rsidP="00430863">
            <w:pPr>
              <w:jc w:val="center"/>
            </w:pPr>
            <w:r>
              <w:t>Ja / Nee</w:t>
            </w:r>
          </w:p>
        </w:tc>
      </w:tr>
      <w:tr w:rsidR="000F7790" w:rsidTr="00430863">
        <w:trPr>
          <w:trHeight w:val="311"/>
        </w:trPr>
        <w:tc>
          <w:tcPr>
            <w:tcW w:w="2265" w:type="dxa"/>
            <w:vMerge/>
          </w:tcPr>
          <w:p w:rsidR="000F7790" w:rsidRDefault="000F7790" w:rsidP="00430863"/>
        </w:tc>
        <w:tc>
          <w:tcPr>
            <w:tcW w:w="2265" w:type="dxa"/>
            <w:vMerge/>
          </w:tcPr>
          <w:p w:rsidR="000F7790" w:rsidRDefault="000F7790" w:rsidP="00430863"/>
        </w:tc>
        <w:tc>
          <w:tcPr>
            <w:tcW w:w="2266" w:type="dxa"/>
          </w:tcPr>
          <w:p w:rsidR="000F7790" w:rsidRDefault="00FC50D1" w:rsidP="00FC50D1">
            <w:r>
              <w:t xml:space="preserve">Is de pagina geschikt voor </w:t>
            </w:r>
            <w:r>
              <w:t>iPad</w:t>
            </w:r>
            <w:r>
              <w:t xml:space="preserve"> </w:t>
            </w:r>
            <w:r>
              <w:t>portraid</w:t>
            </w:r>
            <w:r>
              <w:t>?</w:t>
            </w:r>
          </w:p>
        </w:tc>
        <w:tc>
          <w:tcPr>
            <w:tcW w:w="2266" w:type="dxa"/>
          </w:tcPr>
          <w:p w:rsidR="000F7790" w:rsidRDefault="000F7790" w:rsidP="00430863"/>
          <w:p w:rsidR="000F7790" w:rsidRDefault="000F7790" w:rsidP="00430863">
            <w:pPr>
              <w:jc w:val="center"/>
            </w:pPr>
            <w:r>
              <w:t>Ja / Nee</w:t>
            </w:r>
          </w:p>
        </w:tc>
      </w:tr>
      <w:tr w:rsidR="000F7790" w:rsidTr="00430863">
        <w:trPr>
          <w:trHeight w:val="311"/>
        </w:trPr>
        <w:tc>
          <w:tcPr>
            <w:tcW w:w="2265" w:type="dxa"/>
            <w:vMerge/>
          </w:tcPr>
          <w:p w:rsidR="000F7790" w:rsidRDefault="000F7790" w:rsidP="00430863"/>
        </w:tc>
        <w:tc>
          <w:tcPr>
            <w:tcW w:w="2265" w:type="dxa"/>
            <w:vMerge/>
          </w:tcPr>
          <w:p w:rsidR="000F7790" w:rsidRDefault="000F7790" w:rsidP="00430863"/>
        </w:tc>
        <w:tc>
          <w:tcPr>
            <w:tcW w:w="2266" w:type="dxa"/>
          </w:tcPr>
          <w:p w:rsidR="000F7790" w:rsidRDefault="007B305E" w:rsidP="00430863">
            <w:r>
              <w:t>Is de pagina geschikt voor iPad portraid?</w:t>
            </w:r>
          </w:p>
        </w:tc>
        <w:tc>
          <w:tcPr>
            <w:tcW w:w="2266" w:type="dxa"/>
          </w:tcPr>
          <w:p w:rsidR="000F7790" w:rsidRDefault="000F7790" w:rsidP="00430863">
            <w:pPr>
              <w:jc w:val="center"/>
            </w:pPr>
            <w:r>
              <w:t>Ja / Nee</w:t>
            </w:r>
          </w:p>
          <w:p w:rsidR="000F7790" w:rsidRDefault="000F7790" w:rsidP="00430863">
            <w:pPr>
              <w:jc w:val="center"/>
            </w:pPr>
          </w:p>
        </w:tc>
      </w:tr>
      <w:tr w:rsidR="007B305E" w:rsidTr="007B305E">
        <w:trPr>
          <w:trHeight w:val="617"/>
        </w:trPr>
        <w:tc>
          <w:tcPr>
            <w:tcW w:w="2265" w:type="dxa"/>
            <w:vMerge w:val="restart"/>
          </w:tcPr>
          <w:p w:rsidR="007B305E" w:rsidRDefault="007B305E" w:rsidP="007B305E">
            <w:r>
              <w:t xml:space="preserve">De site staat open en je ziet de </w:t>
            </w:r>
            <w:r>
              <w:t xml:space="preserve">about us </w:t>
            </w:r>
            <w:r>
              <w:t>pagina.</w:t>
            </w:r>
          </w:p>
        </w:tc>
        <w:tc>
          <w:tcPr>
            <w:tcW w:w="2265" w:type="dxa"/>
            <w:vMerge w:val="restart"/>
          </w:tcPr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  <w:r>
              <w:t>n.v.t.</w:t>
            </w:r>
          </w:p>
        </w:tc>
        <w:tc>
          <w:tcPr>
            <w:tcW w:w="2266" w:type="dxa"/>
          </w:tcPr>
          <w:p w:rsidR="007B305E" w:rsidRDefault="007B305E" w:rsidP="00D543E6">
            <w:r>
              <w:t>Is de pagina geschikt voor iPhone 5 Landescape?</w:t>
            </w:r>
          </w:p>
        </w:tc>
        <w:tc>
          <w:tcPr>
            <w:tcW w:w="2266" w:type="dxa"/>
          </w:tcPr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  <w:r>
              <w:t>Ja / Nee</w:t>
            </w:r>
          </w:p>
        </w:tc>
      </w:tr>
      <w:tr w:rsidR="007B305E" w:rsidTr="007B305E">
        <w:trPr>
          <w:trHeight w:val="311"/>
        </w:trPr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6" w:type="dxa"/>
          </w:tcPr>
          <w:p w:rsidR="007B305E" w:rsidRDefault="007B305E" w:rsidP="00D543E6">
            <w:r>
              <w:t>Is de pagina geschikt voor iPhone 5 portrait?</w:t>
            </w:r>
          </w:p>
        </w:tc>
        <w:tc>
          <w:tcPr>
            <w:tcW w:w="2266" w:type="dxa"/>
          </w:tcPr>
          <w:p w:rsidR="007B305E" w:rsidRDefault="007B305E" w:rsidP="00D543E6"/>
          <w:p w:rsidR="007B305E" w:rsidRDefault="007B305E" w:rsidP="00D543E6">
            <w:pPr>
              <w:jc w:val="center"/>
            </w:pPr>
            <w:r>
              <w:t>Ja / Nee</w:t>
            </w:r>
          </w:p>
        </w:tc>
      </w:tr>
      <w:tr w:rsidR="007B305E" w:rsidTr="007B305E">
        <w:trPr>
          <w:trHeight w:val="311"/>
        </w:trPr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6" w:type="dxa"/>
          </w:tcPr>
          <w:p w:rsidR="007B305E" w:rsidRDefault="007B305E" w:rsidP="00D543E6">
            <w:r>
              <w:t>Is de pagina geschikt voor iPad portraid?</w:t>
            </w:r>
          </w:p>
        </w:tc>
        <w:tc>
          <w:tcPr>
            <w:tcW w:w="2266" w:type="dxa"/>
          </w:tcPr>
          <w:p w:rsidR="007B305E" w:rsidRDefault="007B305E" w:rsidP="00D543E6"/>
          <w:p w:rsidR="007B305E" w:rsidRDefault="007B305E" w:rsidP="00D543E6">
            <w:pPr>
              <w:jc w:val="center"/>
            </w:pPr>
            <w:r>
              <w:t>Ja / Nee</w:t>
            </w:r>
          </w:p>
        </w:tc>
      </w:tr>
      <w:tr w:rsidR="007B305E" w:rsidTr="007B305E">
        <w:trPr>
          <w:trHeight w:val="311"/>
        </w:trPr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6" w:type="dxa"/>
          </w:tcPr>
          <w:p w:rsidR="007B305E" w:rsidRDefault="007B305E" w:rsidP="00D543E6">
            <w:r>
              <w:t>Is de pagina geschikt voor iPad portraid?</w:t>
            </w:r>
          </w:p>
        </w:tc>
        <w:tc>
          <w:tcPr>
            <w:tcW w:w="2266" w:type="dxa"/>
          </w:tcPr>
          <w:p w:rsidR="007B305E" w:rsidRDefault="007B305E" w:rsidP="00D543E6">
            <w:pPr>
              <w:jc w:val="center"/>
            </w:pPr>
            <w:r>
              <w:t>Ja / Nee</w:t>
            </w:r>
          </w:p>
          <w:p w:rsidR="007B305E" w:rsidRDefault="007B305E" w:rsidP="00D543E6">
            <w:pPr>
              <w:jc w:val="center"/>
            </w:pPr>
          </w:p>
        </w:tc>
      </w:tr>
      <w:tr w:rsidR="007B305E" w:rsidTr="007B305E">
        <w:trPr>
          <w:trHeight w:val="617"/>
        </w:trPr>
        <w:tc>
          <w:tcPr>
            <w:tcW w:w="2265" w:type="dxa"/>
            <w:vMerge w:val="restart"/>
          </w:tcPr>
          <w:p w:rsidR="007B305E" w:rsidRDefault="007B305E" w:rsidP="007B305E">
            <w:r>
              <w:t xml:space="preserve">De site staat open en je ziet de </w:t>
            </w:r>
            <w:r>
              <w:t xml:space="preserve">blog </w:t>
            </w:r>
            <w:r>
              <w:t>pagina.</w:t>
            </w:r>
          </w:p>
        </w:tc>
        <w:tc>
          <w:tcPr>
            <w:tcW w:w="2265" w:type="dxa"/>
            <w:vMerge w:val="restart"/>
          </w:tcPr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  <w:r>
              <w:t>n.v.t.</w:t>
            </w:r>
          </w:p>
        </w:tc>
        <w:tc>
          <w:tcPr>
            <w:tcW w:w="2266" w:type="dxa"/>
          </w:tcPr>
          <w:p w:rsidR="007B305E" w:rsidRDefault="007B305E" w:rsidP="00D543E6">
            <w:r>
              <w:t>Is de pagina geschikt voor iPhone 5 Landescape?</w:t>
            </w:r>
          </w:p>
        </w:tc>
        <w:tc>
          <w:tcPr>
            <w:tcW w:w="2266" w:type="dxa"/>
          </w:tcPr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  <w:r>
              <w:t>Ja / Nee</w:t>
            </w:r>
          </w:p>
        </w:tc>
      </w:tr>
      <w:tr w:rsidR="007B305E" w:rsidTr="007B305E">
        <w:trPr>
          <w:trHeight w:val="311"/>
        </w:trPr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6" w:type="dxa"/>
          </w:tcPr>
          <w:p w:rsidR="007B305E" w:rsidRDefault="007B305E" w:rsidP="00D543E6">
            <w:r>
              <w:t>Is de pagina geschikt voor iPhone 5 portrait?</w:t>
            </w:r>
          </w:p>
        </w:tc>
        <w:tc>
          <w:tcPr>
            <w:tcW w:w="2266" w:type="dxa"/>
          </w:tcPr>
          <w:p w:rsidR="007B305E" w:rsidRDefault="007B305E" w:rsidP="00D543E6"/>
          <w:p w:rsidR="007B305E" w:rsidRDefault="007B305E" w:rsidP="00D543E6">
            <w:pPr>
              <w:jc w:val="center"/>
            </w:pPr>
            <w:r>
              <w:t>Ja / Nee</w:t>
            </w:r>
          </w:p>
        </w:tc>
      </w:tr>
      <w:tr w:rsidR="007B305E" w:rsidTr="007B305E">
        <w:trPr>
          <w:trHeight w:val="311"/>
        </w:trPr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6" w:type="dxa"/>
          </w:tcPr>
          <w:p w:rsidR="007B305E" w:rsidRDefault="007B305E" w:rsidP="00D543E6">
            <w:r>
              <w:t>Is de pagina geschikt voor iPad portraid?</w:t>
            </w:r>
          </w:p>
        </w:tc>
        <w:tc>
          <w:tcPr>
            <w:tcW w:w="2266" w:type="dxa"/>
          </w:tcPr>
          <w:p w:rsidR="007B305E" w:rsidRDefault="007B305E" w:rsidP="00D543E6"/>
          <w:p w:rsidR="007B305E" w:rsidRDefault="007B305E" w:rsidP="00D543E6">
            <w:pPr>
              <w:jc w:val="center"/>
            </w:pPr>
            <w:r>
              <w:t>Ja / Nee</w:t>
            </w:r>
          </w:p>
        </w:tc>
      </w:tr>
      <w:tr w:rsidR="007B305E" w:rsidTr="007B305E">
        <w:trPr>
          <w:trHeight w:val="311"/>
        </w:trPr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6" w:type="dxa"/>
          </w:tcPr>
          <w:p w:rsidR="007B305E" w:rsidRDefault="007B305E" w:rsidP="00D543E6">
            <w:r>
              <w:t>Is de pagina geschikt voor iPad portraid?</w:t>
            </w:r>
          </w:p>
        </w:tc>
        <w:tc>
          <w:tcPr>
            <w:tcW w:w="2266" w:type="dxa"/>
          </w:tcPr>
          <w:p w:rsidR="007B305E" w:rsidRDefault="007B305E" w:rsidP="00D543E6">
            <w:pPr>
              <w:jc w:val="center"/>
            </w:pPr>
            <w:r>
              <w:t>Ja / Nee</w:t>
            </w:r>
          </w:p>
          <w:p w:rsidR="007B305E" w:rsidRDefault="007B305E" w:rsidP="00D543E6">
            <w:pPr>
              <w:jc w:val="center"/>
            </w:pPr>
          </w:p>
        </w:tc>
      </w:tr>
      <w:tr w:rsidR="007B305E" w:rsidTr="007B305E">
        <w:trPr>
          <w:trHeight w:val="617"/>
        </w:trPr>
        <w:tc>
          <w:tcPr>
            <w:tcW w:w="2265" w:type="dxa"/>
            <w:vMerge w:val="restart"/>
          </w:tcPr>
          <w:p w:rsidR="007B305E" w:rsidRDefault="007B305E" w:rsidP="007B305E">
            <w:r>
              <w:t xml:space="preserve">De site staat open en je ziet de </w:t>
            </w:r>
            <w:r>
              <w:t xml:space="preserve">portfolio </w:t>
            </w:r>
            <w:r>
              <w:t>pagina.</w:t>
            </w:r>
          </w:p>
        </w:tc>
        <w:tc>
          <w:tcPr>
            <w:tcW w:w="2265" w:type="dxa"/>
            <w:vMerge w:val="restart"/>
          </w:tcPr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  <w:r>
              <w:t>n.v.t.</w:t>
            </w:r>
          </w:p>
        </w:tc>
        <w:tc>
          <w:tcPr>
            <w:tcW w:w="2266" w:type="dxa"/>
          </w:tcPr>
          <w:p w:rsidR="007B305E" w:rsidRDefault="007B305E" w:rsidP="00D543E6">
            <w:r>
              <w:t>Is de pagina geschikt voor iPhone 5 Landescape?</w:t>
            </w:r>
          </w:p>
        </w:tc>
        <w:tc>
          <w:tcPr>
            <w:tcW w:w="2266" w:type="dxa"/>
          </w:tcPr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  <w:r>
              <w:t>Ja / Nee</w:t>
            </w:r>
          </w:p>
        </w:tc>
      </w:tr>
      <w:tr w:rsidR="007B305E" w:rsidTr="007B305E">
        <w:trPr>
          <w:trHeight w:val="311"/>
        </w:trPr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6" w:type="dxa"/>
          </w:tcPr>
          <w:p w:rsidR="007B305E" w:rsidRDefault="007B305E" w:rsidP="00D543E6">
            <w:r>
              <w:t>Is de pagina geschikt voor iPhone 5 portrait?</w:t>
            </w:r>
          </w:p>
        </w:tc>
        <w:tc>
          <w:tcPr>
            <w:tcW w:w="2266" w:type="dxa"/>
          </w:tcPr>
          <w:p w:rsidR="007B305E" w:rsidRDefault="007B305E" w:rsidP="00D543E6"/>
          <w:p w:rsidR="007B305E" w:rsidRDefault="007B305E" w:rsidP="00D543E6">
            <w:pPr>
              <w:jc w:val="center"/>
            </w:pPr>
            <w:r>
              <w:t>Ja / Nee</w:t>
            </w:r>
          </w:p>
        </w:tc>
      </w:tr>
      <w:tr w:rsidR="007B305E" w:rsidTr="007B305E">
        <w:trPr>
          <w:trHeight w:val="311"/>
        </w:trPr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6" w:type="dxa"/>
          </w:tcPr>
          <w:p w:rsidR="007B305E" w:rsidRDefault="007B305E" w:rsidP="00D543E6">
            <w:r>
              <w:t>Is de pagina geschikt voor iPad portraid?</w:t>
            </w:r>
          </w:p>
        </w:tc>
        <w:tc>
          <w:tcPr>
            <w:tcW w:w="2266" w:type="dxa"/>
          </w:tcPr>
          <w:p w:rsidR="007B305E" w:rsidRDefault="007B305E" w:rsidP="00D543E6"/>
          <w:p w:rsidR="007B305E" w:rsidRDefault="007B305E" w:rsidP="00D543E6">
            <w:pPr>
              <w:jc w:val="center"/>
            </w:pPr>
            <w:r>
              <w:t>Ja / Nee</w:t>
            </w:r>
          </w:p>
        </w:tc>
      </w:tr>
      <w:tr w:rsidR="007B305E" w:rsidTr="007B305E">
        <w:trPr>
          <w:trHeight w:val="311"/>
        </w:trPr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6" w:type="dxa"/>
          </w:tcPr>
          <w:p w:rsidR="007B305E" w:rsidRDefault="007B305E" w:rsidP="00D543E6">
            <w:r>
              <w:t>Is de pagina geschikt voor iPad portraid?</w:t>
            </w:r>
          </w:p>
        </w:tc>
        <w:tc>
          <w:tcPr>
            <w:tcW w:w="2266" w:type="dxa"/>
          </w:tcPr>
          <w:p w:rsidR="007B305E" w:rsidRDefault="007B305E" w:rsidP="00D543E6">
            <w:pPr>
              <w:jc w:val="center"/>
            </w:pPr>
            <w:r>
              <w:t>Ja / Nee</w:t>
            </w:r>
          </w:p>
          <w:p w:rsidR="007B305E" w:rsidRDefault="007B305E" w:rsidP="00D543E6">
            <w:pPr>
              <w:jc w:val="center"/>
            </w:pPr>
          </w:p>
        </w:tc>
      </w:tr>
      <w:tr w:rsidR="007B305E" w:rsidTr="007B305E">
        <w:trPr>
          <w:trHeight w:val="617"/>
        </w:trPr>
        <w:tc>
          <w:tcPr>
            <w:tcW w:w="2265" w:type="dxa"/>
            <w:vMerge w:val="restart"/>
          </w:tcPr>
          <w:p w:rsidR="007B305E" w:rsidRDefault="007B305E" w:rsidP="007B305E">
            <w:r>
              <w:t xml:space="preserve">De site staat open en je ziet de </w:t>
            </w:r>
            <w:r>
              <w:t xml:space="preserve">portfolio item </w:t>
            </w:r>
            <w:r>
              <w:t>pagina.</w:t>
            </w:r>
          </w:p>
        </w:tc>
        <w:tc>
          <w:tcPr>
            <w:tcW w:w="2265" w:type="dxa"/>
            <w:vMerge w:val="restart"/>
          </w:tcPr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  <w:r>
              <w:t>n.v.t.</w:t>
            </w:r>
          </w:p>
        </w:tc>
        <w:tc>
          <w:tcPr>
            <w:tcW w:w="2266" w:type="dxa"/>
          </w:tcPr>
          <w:p w:rsidR="007B305E" w:rsidRDefault="007B305E" w:rsidP="00D543E6">
            <w:r>
              <w:lastRenderedPageBreak/>
              <w:t>Is de pagina geschikt voor iPhone 5 Landescape?</w:t>
            </w:r>
          </w:p>
        </w:tc>
        <w:tc>
          <w:tcPr>
            <w:tcW w:w="2266" w:type="dxa"/>
          </w:tcPr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  <w:r>
              <w:t>Ja / Nee</w:t>
            </w:r>
          </w:p>
        </w:tc>
      </w:tr>
      <w:tr w:rsidR="007B305E" w:rsidTr="007B305E">
        <w:trPr>
          <w:trHeight w:val="311"/>
        </w:trPr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6" w:type="dxa"/>
          </w:tcPr>
          <w:p w:rsidR="007B305E" w:rsidRDefault="007B305E" w:rsidP="00D543E6">
            <w:r>
              <w:t>Is de pagina geschikt voor iPhone 5 portrait?</w:t>
            </w:r>
          </w:p>
        </w:tc>
        <w:tc>
          <w:tcPr>
            <w:tcW w:w="2266" w:type="dxa"/>
          </w:tcPr>
          <w:p w:rsidR="007B305E" w:rsidRDefault="007B305E" w:rsidP="00D543E6"/>
          <w:p w:rsidR="007B305E" w:rsidRDefault="007B305E" w:rsidP="00D543E6">
            <w:pPr>
              <w:jc w:val="center"/>
            </w:pPr>
            <w:r>
              <w:t>Ja / Nee</w:t>
            </w:r>
          </w:p>
        </w:tc>
      </w:tr>
      <w:tr w:rsidR="007B305E" w:rsidTr="007B305E">
        <w:trPr>
          <w:trHeight w:val="311"/>
        </w:trPr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6" w:type="dxa"/>
          </w:tcPr>
          <w:p w:rsidR="007B305E" w:rsidRDefault="007B305E" w:rsidP="00D543E6">
            <w:r>
              <w:t>Is de pagina geschikt voor iPad portraid?</w:t>
            </w:r>
          </w:p>
        </w:tc>
        <w:tc>
          <w:tcPr>
            <w:tcW w:w="2266" w:type="dxa"/>
          </w:tcPr>
          <w:p w:rsidR="007B305E" w:rsidRDefault="007B305E" w:rsidP="00D543E6"/>
          <w:p w:rsidR="007B305E" w:rsidRDefault="007B305E" w:rsidP="00D543E6">
            <w:pPr>
              <w:jc w:val="center"/>
            </w:pPr>
            <w:r>
              <w:t>Ja / Nee</w:t>
            </w:r>
          </w:p>
        </w:tc>
      </w:tr>
      <w:tr w:rsidR="007B305E" w:rsidTr="007B305E">
        <w:trPr>
          <w:trHeight w:val="311"/>
        </w:trPr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6" w:type="dxa"/>
          </w:tcPr>
          <w:p w:rsidR="007B305E" w:rsidRDefault="007B305E" w:rsidP="00D543E6">
            <w:r>
              <w:t>Is de pagina geschikt voor iPad portraid?</w:t>
            </w:r>
          </w:p>
        </w:tc>
        <w:tc>
          <w:tcPr>
            <w:tcW w:w="2266" w:type="dxa"/>
          </w:tcPr>
          <w:p w:rsidR="007B305E" w:rsidRDefault="007B305E" w:rsidP="00D543E6">
            <w:pPr>
              <w:jc w:val="center"/>
            </w:pPr>
            <w:r>
              <w:t>Ja / Nee</w:t>
            </w:r>
          </w:p>
          <w:p w:rsidR="007B305E" w:rsidRDefault="007B305E" w:rsidP="00D543E6">
            <w:pPr>
              <w:jc w:val="center"/>
            </w:pPr>
          </w:p>
        </w:tc>
      </w:tr>
      <w:tr w:rsidR="007B305E" w:rsidTr="007B305E">
        <w:trPr>
          <w:trHeight w:val="617"/>
        </w:trPr>
        <w:tc>
          <w:tcPr>
            <w:tcW w:w="2265" w:type="dxa"/>
            <w:vMerge w:val="restart"/>
          </w:tcPr>
          <w:p w:rsidR="007B305E" w:rsidRDefault="007B305E" w:rsidP="007B305E">
            <w:r>
              <w:t xml:space="preserve">De site staat open en je ziet de </w:t>
            </w:r>
            <w:r>
              <w:t>contact</w:t>
            </w:r>
            <w:bookmarkStart w:id="1" w:name="_GoBack"/>
            <w:bookmarkEnd w:id="1"/>
            <w:r>
              <w:t xml:space="preserve"> pagina.</w:t>
            </w:r>
          </w:p>
        </w:tc>
        <w:tc>
          <w:tcPr>
            <w:tcW w:w="2265" w:type="dxa"/>
            <w:vMerge w:val="restart"/>
          </w:tcPr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  <w:r>
              <w:t>n.v.t.</w:t>
            </w:r>
          </w:p>
        </w:tc>
        <w:tc>
          <w:tcPr>
            <w:tcW w:w="2266" w:type="dxa"/>
          </w:tcPr>
          <w:p w:rsidR="007B305E" w:rsidRDefault="007B305E" w:rsidP="00D543E6">
            <w:r>
              <w:t>Is de pagina geschikt voor iPhone 5 Landescape?</w:t>
            </w:r>
          </w:p>
        </w:tc>
        <w:tc>
          <w:tcPr>
            <w:tcW w:w="2266" w:type="dxa"/>
          </w:tcPr>
          <w:p w:rsidR="007B305E" w:rsidRDefault="007B305E" w:rsidP="00D543E6">
            <w:pPr>
              <w:jc w:val="center"/>
            </w:pPr>
          </w:p>
          <w:p w:rsidR="007B305E" w:rsidRDefault="007B305E" w:rsidP="00D543E6">
            <w:pPr>
              <w:jc w:val="center"/>
            </w:pPr>
            <w:r>
              <w:t>Ja / Nee</w:t>
            </w:r>
          </w:p>
        </w:tc>
      </w:tr>
      <w:tr w:rsidR="007B305E" w:rsidTr="007B305E">
        <w:trPr>
          <w:trHeight w:val="311"/>
        </w:trPr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6" w:type="dxa"/>
          </w:tcPr>
          <w:p w:rsidR="007B305E" w:rsidRDefault="007B305E" w:rsidP="00D543E6">
            <w:r>
              <w:t>Is de pagina geschikt voor iPhone 5 portrait?</w:t>
            </w:r>
          </w:p>
        </w:tc>
        <w:tc>
          <w:tcPr>
            <w:tcW w:w="2266" w:type="dxa"/>
          </w:tcPr>
          <w:p w:rsidR="007B305E" w:rsidRDefault="007B305E" w:rsidP="00D543E6"/>
          <w:p w:rsidR="007B305E" w:rsidRDefault="007B305E" w:rsidP="00D543E6">
            <w:pPr>
              <w:jc w:val="center"/>
            </w:pPr>
            <w:r>
              <w:t>Ja / Nee</w:t>
            </w:r>
          </w:p>
        </w:tc>
      </w:tr>
      <w:tr w:rsidR="007B305E" w:rsidTr="007B305E">
        <w:trPr>
          <w:trHeight w:val="311"/>
        </w:trPr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6" w:type="dxa"/>
          </w:tcPr>
          <w:p w:rsidR="007B305E" w:rsidRDefault="007B305E" w:rsidP="00D543E6">
            <w:r>
              <w:t>Is de pagina geschikt voor iPad portraid?</w:t>
            </w:r>
          </w:p>
        </w:tc>
        <w:tc>
          <w:tcPr>
            <w:tcW w:w="2266" w:type="dxa"/>
          </w:tcPr>
          <w:p w:rsidR="007B305E" w:rsidRDefault="007B305E" w:rsidP="00D543E6"/>
          <w:p w:rsidR="007B305E" w:rsidRDefault="007B305E" w:rsidP="00D543E6">
            <w:pPr>
              <w:jc w:val="center"/>
            </w:pPr>
            <w:r>
              <w:t>Ja / Nee</w:t>
            </w:r>
          </w:p>
        </w:tc>
      </w:tr>
      <w:tr w:rsidR="007B305E" w:rsidTr="007B305E">
        <w:trPr>
          <w:trHeight w:val="311"/>
        </w:trPr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5" w:type="dxa"/>
            <w:vMerge/>
          </w:tcPr>
          <w:p w:rsidR="007B305E" w:rsidRDefault="007B305E" w:rsidP="00D543E6"/>
        </w:tc>
        <w:tc>
          <w:tcPr>
            <w:tcW w:w="2266" w:type="dxa"/>
          </w:tcPr>
          <w:p w:rsidR="007B305E" w:rsidRDefault="007B305E" w:rsidP="00D543E6">
            <w:r>
              <w:t>Is de pagina geschikt voor iPad portraid?</w:t>
            </w:r>
          </w:p>
        </w:tc>
        <w:tc>
          <w:tcPr>
            <w:tcW w:w="2266" w:type="dxa"/>
          </w:tcPr>
          <w:p w:rsidR="007B305E" w:rsidRDefault="007B305E" w:rsidP="00D543E6">
            <w:pPr>
              <w:jc w:val="center"/>
            </w:pPr>
            <w:r>
              <w:t>Ja / Nee</w:t>
            </w:r>
          </w:p>
          <w:p w:rsidR="007B305E" w:rsidRDefault="007B305E" w:rsidP="00D543E6">
            <w:pPr>
              <w:jc w:val="center"/>
            </w:pPr>
          </w:p>
        </w:tc>
      </w:tr>
    </w:tbl>
    <w:p w:rsidR="000F7790" w:rsidRDefault="000F7790" w:rsidP="000F7790"/>
    <w:p w:rsidR="000F7790" w:rsidRDefault="000F7790" w:rsidP="000F7790">
      <w:r>
        <w:t>Opmerking:</w:t>
      </w:r>
    </w:p>
    <w:p w:rsidR="000F7790" w:rsidRDefault="000F7790" w:rsidP="000F7790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7790" w:rsidRDefault="000F7790" w:rsidP="000F7790"/>
    <w:p w:rsidR="000F7790" w:rsidRDefault="000F7790" w:rsidP="000F7790"/>
    <w:p w:rsidR="000F7790" w:rsidRDefault="000F7790" w:rsidP="000F7790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549B9" wp14:editId="39D9E864">
                <wp:simplePos x="0" y="0"/>
                <wp:positionH relativeFrom="column">
                  <wp:posOffset>2443124</wp:posOffset>
                </wp:positionH>
                <wp:positionV relativeFrom="paragraph">
                  <wp:posOffset>285750</wp:posOffset>
                </wp:positionV>
                <wp:extent cx="182880" cy="153620"/>
                <wp:effectExtent l="0" t="0" r="26670" b="1841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3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011F0" id="Rechthoek 1" o:spid="_x0000_s1026" style="position:absolute;margin-left:192.35pt;margin-top:22.5pt;width:14.4pt;height:1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" fillcolor="white [3212]" strokecolor="#1f4d78 [1604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52848" wp14:editId="7BD737D5">
                <wp:simplePos x="0" y="0"/>
                <wp:positionH relativeFrom="column">
                  <wp:posOffset>1828444</wp:posOffset>
                </wp:positionH>
                <wp:positionV relativeFrom="paragraph">
                  <wp:posOffset>282575</wp:posOffset>
                </wp:positionV>
                <wp:extent cx="182880" cy="153620"/>
                <wp:effectExtent l="0" t="0" r="26670" b="1841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3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C0C05" id="Rechthoek 3" o:spid="_x0000_s1026" style="position:absolute;margin-left:143.95pt;margin-top:22.25pt;width:14.4pt;height:1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" fillcolor="white [3212]" strokecolor="#1f4d78 [1604]" strokeweight="1pt"/>
            </w:pict>
          </mc:Fallback>
        </mc:AlternateContent>
      </w:r>
      <w:r>
        <w:t xml:space="preserve">Acceptatie test uitgevoerd door: </w:t>
      </w:r>
    </w:p>
    <w:p w:rsidR="000F7790" w:rsidRDefault="000F7790" w:rsidP="000F7790">
      <w:r>
        <w:t xml:space="preserve">Acceptatie test goedgekeurd:  </w:t>
      </w:r>
      <w:r>
        <w:tab/>
        <w:t xml:space="preserve">         Ja</w:t>
      </w:r>
      <w:r>
        <w:tab/>
      </w:r>
      <w:r>
        <w:tab/>
        <w:t>Nee</w:t>
      </w:r>
    </w:p>
    <w:p w:rsidR="000F7790" w:rsidRDefault="000F7790" w:rsidP="000F7790"/>
    <w:p w:rsidR="000F7790" w:rsidRDefault="000F7790" w:rsidP="000F7790">
      <w:r>
        <w:t xml:space="preserve">Handtekening: </w:t>
      </w:r>
    </w:p>
    <w:p w:rsidR="000F7790" w:rsidRDefault="000F7790" w:rsidP="000F7790"/>
    <w:p w:rsidR="000F7790" w:rsidRDefault="000F7790" w:rsidP="000F7790">
      <w:r>
        <w:t xml:space="preserve">Datum: </w:t>
      </w:r>
    </w:p>
    <w:p w:rsidR="000F7790" w:rsidRDefault="000F7790"/>
    <w:sectPr w:rsidR="000F7790" w:rsidSect="002E039B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E31" w:rsidRDefault="00A52E31" w:rsidP="008156C5">
      <w:pPr>
        <w:spacing w:after="0" w:line="240" w:lineRule="auto"/>
      </w:pPr>
      <w:r>
        <w:separator/>
      </w:r>
    </w:p>
  </w:endnote>
  <w:endnote w:type="continuationSeparator" w:id="0">
    <w:p w:rsidR="00A52E31" w:rsidRDefault="00A52E31" w:rsidP="0081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3617198"/>
      <w:docPartObj>
        <w:docPartGallery w:val="Page Numbers (Bottom of Page)"/>
        <w:docPartUnique/>
      </w:docPartObj>
    </w:sdtPr>
    <w:sdtEndPr/>
    <w:sdtContent>
      <w:p w:rsidR="002E039B" w:rsidRDefault="002E039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C09">
          <w:rPr>
            <w:noProof/>
          </w:rPr>
          <w:t>3</w:t>
        </w:r>
        <w:r>
          <w:fldChar w:fldCharType="end"/>
        </w:r>
      </w:p>
    </w:sdtContent>
  </w:sdt>
  <w:p w:rsidR="002E039B" w:rsidRDefault="002E03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E31" w:rsidRDefault="00A52E31" w:rsidP="008156C5">
      <w:pPr>
        <w:spacing w:after="0" w:line="240" w:lineRule="auto"/>
      </w:pPr>
      <w:r>
        <w:separator/>
      </w:r>
    </w:p>
  </w:footnote>
  <w:footnote w:type="continuationSeparator" w:id="0">
    <w:p w:rsidR="00A52E31" w:rsidRDefault="00A52E31" w:rsidP="00815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0A2A"/>
    <w:multiLevelType w:val="hybridMultilevel"/>
    <w:tmpl w:val="2168D470"/>
    <w:lvl w:ilvl="0" w:tplc="3C68D1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90"/>
    <w:rsid w:val="00014C09"/>
    <w:rsid w:val="000F7790"/>
    <w:rsid w:val="002E039B"/>
    <w:rsid w:val="003A6CE5"/>
    <w:rsid w:val="004D74A8"/>
    <w:rsid w:val="006A3F60"/>
    <w:rsid w:val="007835EC"/>
    <w:rsid w:val="007B305E"/>
    <w:rsid w:val="008156C5"/>
    <w:rsid w:val="009D1F46"/>
    <w:rsid w:val="00A52E31"/>
    <w:rsid w:val="00BE5C2A"/>
    <w:rsid w:val="00D221B7"/>
    <w:rsid w:val="00FC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82245-C1E3-4FB5-B66D-0FC24FD8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6C5"/>
  </w:style>
  <w:style w:type="paragraph" w:styleId="Heading1">
    <w:name w:val="heading 1"/>
    <w:basedOn w:val="Normal"/>
    <w:next w:val="Normal"/>
    <w:link w:val="Heading1Char"/>
    <w:uiPriority w:val="9"/>
    <w:qFormat/>
    <w:rsid w:val="0081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56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6C5"/>
  </w:style>
  <w:style w:type="paragraph" w:styleId="Footer">
    <w:name w:val="footer"/>
    <w:basedOn w:val="Normal"/>
    <w:link w:val="Footer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6C5"/>
  </w:style>
  <w:style w:type="paragraph" w:styleId="TOCHeading">
    <w:name w:val="TOC Heading"/>
    <w:basedOn w:val="Heading1"/>
    <w:next w:val="Normal"/>
    <w:uiPriority w:val="39"/>
    <w:unhideWhenUsed/>
    <w:qFormat/>
    <w:rsid w:val="008156C5"/>
    <w:pPr>
      <w:outlineLvl w:val="9"/>
    </w:pPr>
    <w:rPr>
      <w:lang w:eastAsia="nl-NL"/>
    </w:rPr>
  </w:style>
  <w:style w:type="table" w:styleId="TableGrid">
    <w:name w:val="Table Grid"/>
    <w:basedOn w:val="TableNormal"/>
    <w:uiPriority w:val="39"/>
    <w:rsid w:val="000F7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3A6C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6CE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C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en\Documents\GitHub\Planning-PC4U-Website-MED1\Documentatie\Sjabloon-documentatie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90A69-C185-44CD-8683-255A01978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Sjabloon-documentatie.dotm</Template>
  <TotalTime>70</TotalTime>
  <Pages>4</Pages>
  <Words>378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a a</cp:lastModifiedBy>
  <cp:revision>6</cp:revision>
  <cp:lastPrinted>2015-01-14T15:40:00Z</cp:lastPrinted>
  <dcterms:created xsi:type="dcterms:W3CDTF">2015-01-14T15:38:00Z</dcterms:created>
  <dcterms:modified xsi:type="dcterms:W3CDTF">2015-03-31T09:46:00Z</dcterms:modified>
</cp:coreProperties>
</file>